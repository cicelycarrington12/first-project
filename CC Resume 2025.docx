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47548689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52AA73" w14:textId="50C2E656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BBFC6B" wp14:editId="3FCF84D0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56231EB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5EA39DDCE01EE4EB313864AC0FA06E6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507CF0">
                  <w:t>CC</w:t>
                </w:r>
              </w:sdtContent>
            </w:sdt>
          </w:p>
          <w:p w14:paraId="3461B886" w14:textId="77777777" w:rsidR="00A50939" w:rsidRPr="00333CD3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95C5663BE224947B931F011F64411DE"/>
                </w:placeholder>
                <w:temporary/>
                <w:showingPlcHdr/>
                <w15:appearance w15:val="hidden"/>
              </w:sdtPr>
              <w:sdtContent>
                <w:r w:rsidR="00E12C60">
                  <w:t>Objective</w:t>
                </w:r>
              </w:sdtContent>
            </w:sdt>
          </w:p>
          <w:p w14:paraId="23F0AFBE" w14:textId="2E7E3872" w:rsidR="002C2CDD" w:rsidRPr="00333CD3" w:rsidRDefault="00507CF0" w:rsidP="007569C1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Dedicated and customer-focused IT professional with 10 </w:t>
            </w:r>
            <w:r w:rsidR="003030CB">
              <w:rPr>
                <w:rFonts w:ascii="-webkit-standard" w:hAnsi="-webkit-standard"/>
                <w:color w:val="000000"/>
                <w:sz w:val="27"/>
                <w:szCs w:val="27"/>
              </w:rPr>
              <w:t>years of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experience in providing exceptional technical support. Seeking a Help Desk position to leverage strong troubleshooting skills and interpersonal abilities.</w:t>
            </w:r>
          </w:p>
          <w:p w14:paraId="6392D54D" w14:textId="77777777" w:rsidR="002C2CDD" w:rsidRPr="00333CD3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1D3C76FB93A59242AAB8CF361688BF2F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Skills</w:t>
                </w:r>
              </w:sdtContent>
            </w:sdt>
          </w:p>
          <w:p w14:paraId="4A9396F6" w14:textId="3DD12508" w:rsidR="00741125" w:rsidRDefault="00BC7265" w:rsidP="00BC7265">
            <w:pPr>
              <w:pStyle w:val="ListParagraph"/>
              <w:numPr>
                <w:ilvl w:val="0"/>
                <w:numId w:val="3"/>
              </w:numPr>
            </w:pPr>
            <w:r>
              <w:t>Product Troubleshooter</w:t>
            </w:r>
          </w:p>
          <w:p w14:paraId="130DDD8B" w14:textId="3E5A4365" w:rsidR="00BC7265" w:rsidRPr="00333CD3" w:rsidRDefault="00BC7265" w:rsidP="00BC7265">
            <w:pPr>
              <w:pStyle w:val="ListParagraph"/>
              <w:numPr>
                <w:ilvl w:val="0"/>
                <w:numId w:val="3"/>
              </w:numPr>
            </w:pPr>
            <w:r>
              <w:t>Technical troubleshooter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2F03F694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5F8C68F" w14:textId="0C3604CF" w:rsidR="00C612DA" w:rsidRPr="00333CD3" w:rsidRDefault="00000000" w:rsidP="00C612DA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09E1AD5AD02CD6469ECC8E5A7B0AB0E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507CF0">
                        <w:t>Cicely Carrington</w:t>
                      </w:r>
                    </w:sdtContent>
                  </w:sdt>
                </w:p>
                <w:p w14:paraId="03E6241C" w14:textId="541A37B6" w:rsidR="00C612DA" w:rsidRPr="00333CD3" w:rsidRDefault="00000000" w:rsidP="00E02DCD">
                  <w:pPr>
                    <w:pStyle w:val="Heading2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043B8016783AAA49A25D466CBCB9741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3030CB">
                        <w:t>Technical support III</w:t>
                      </w:r>
                    </w:sdtContent>
                  </w:sdt>
                  <w:r w:rsidR="00E02DCD">
                    <w:t xml:space="preserve"> </w:t>
                  </w:r>
                </w:p>
              </w:tc>
            </w:tr>
          </w:tbl>
          <w:p w14:paraId="46174C47" w14:textId="77777777" w:rsidR="002C2CDD" w:rsidRPr="00333CD3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DD757CC717CE640ACBBF39ED080691C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Experience</w:t>
                </w:r>
              </w:sdtContent>
            </w:sdt>
          </w:p>
          <w:p w14:paraId="53CD7ABA" w14:textId="77777777" w:rsidR="00BC7265" w:rsidRDefault="00BC7265" w:rsidP="00BC7265">
            <w:pPr>
              <w:pStyle w:val="Heading3"/>
              <w:rPr>
                <w:color w:val="000000"/>
              </w:rPr>
            </w:pPr>
            <w:r>
              <w:rPr>
                <w:rStyle w:val="Strong"/>
                <w:b w:val="0"/>
                <w:bCs w:val="0"/>
                <w:color w:val="000000"/>
              </w:rPr>
              <w:t>Senior Technical Support Specialist</w:t>
            </w:r>
          </w:p>
          <w:p w14:paraId="0CEA1886" w14:textId="77777777" w:rsidR="00BC7265" w:rsidRDefault="00BC7265" w:rsidP="00BC7265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rStyle w:val="Strong"/>
                <w:color w:val="000000"/>
              </w:rPr>
              <w:t>Apple (Work-From-Home) | January 2013 – March 2025</w:t>
            </w:r>
          </w:p>
          <w:p w14:paraId="0BBB9630" w14:textId="77777777" w:rsidR="00BC7265" w:rsidRDefault="00BC7265" w:rsidP="00BC72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Handled 60+ inbound calls per shift, exceeding company targets by 22%</w:t>
            </w:r>
          </w:p>
          <w:p w14:paraId="367D6A2F" w14:textId="4BB7DD5D" w:rsidR="00BC7265" w:rsidRDefault="00BC7265" w:rsidP="00BC72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Promoted to Team Lead within six months, establishing a </w:t>
            </w:r>
            <w:r w:rsidR="004B1C1D">
              <w:rPr>
                <w:color w:val="000000"/>
              </w:rPr>
              <w:t>Helpdesk</w:t>
            </w:r>
            <w:r>
              <w:rPr>
                <w:color w:val="000000"/>
              </w:rPr>
              <w:t xml:space="preserve"> email system that improved training consistency and response times</w:t>
            </w:r>
          </w:p>
          <w:p w14:paraId="045F5024" w14:textId="77777777" w:rsidR="00BC7265" w:rsidRDefault="00BC7265" w:rsidP="00BC72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Assisted customers with troubleshooting technical issues, billing inquiries, and confidential account updates</w:t>
            </w:r>
          </w:p>
          <w:p w14:paraId="579217FE" w14:textId="77777777" w:rsidR="00BC7265" w:rsidRDefault="00BC7265" w:rsidP="00BC72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Effectively diffused escalated situations by anticipating customer needs and involving management when necessary</w:t>
            </w:r>
          </w:p>
          <w:p w14:paraId="1AAF5DD7" w14:textId="77777777" w:rsidR="00BC7265" w:rsidRDefault="00BC7265" w:rsidP="00BC726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Strengthened customer relationships through proactive communication and follow-ups to enhance satisfaction</w:t>
            </w:r>
          </w:p>
          <w:p w14:paraId="60E3F387" w14:textId="4C0D60F2" w:rsidR="002C2CDD" w:rsidRPr="00333CD3" w:rsidRDefault="002C2CDD" w:rsidP="007569C1"/>
          <w:p w14:paraId="236E1A7F" w14:textId="77777777" w:rsidR="0032475F" w:rsidRDefault="0032475F" w:rsidP="0032475F">
            <w:pPr>
              <w:pStyle w:val="Heading3"/>
              <w:rPr>
                <w:color w:val="000000"/>
              </w:rPr>
            </w:pPr>
            <w:r>
              <w:rPr>
                <w:rStyle w:val="Strong"/>
                <w:b w:val="0"/>
                <w:bCs w:val="0"/>
                <w:color w:val="000000"/>
              </w:rPr>
              <w:t>Team Lead</w:t>
            </w:r>
          </w:p>
          <w:p w14:paraId="51FB5254" w14:textId="77777777" w:rsidR="0032475F" w:rsidRDefault="0032475F" w:rsidP="0032475F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rStyle w:val="Strong"/>
                <w:color w:val="000000"/>
              </w:rPr>
              <w:t>Convergys – DIRECTV | January 2010 – January 2013</w:t>
            </w:r>
          </w:p>
          <w:p w14:paraId="31923257" w14:textId="77777777" w:rsidR="0032475F" w:rsidRDefault="0032475F" w:rsidP="003247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Managed teams to ensure service delivery aligned with Service Level Agreements (SLA)</w:t>
            </w:r>
          </w:p>
          <w:p w14:paraId="50A1F491" w14:textId="77777777" w:rsidR="0032475F" w:rsidRDefault="0032475F" w:rsidP="003247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Served as a liaison between offshore and onsite teams to optimize workflow and efficiency</w:t>
            </w:r>
          </w:p>
          <w:p w14:paraId="70304B05" w14:textId="77777777" w:rsidR="0032475F" w:rsidRDefault="0032475F" w:rsidP="003247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Assisted in implementing strategic data initiatives and ensured compliance with due diligence (KYC) requirements</w:t>
            </w:r>
          </w:p>
          <w:p w14:paraId="07BAF1AF" w14:textId="77777777" w:rsidR="0032475F" w:rsidRDefault="0032475F" w:rsidP="003247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Analyzed error trends, provided recommendations to senior management, and implemented successful process improvements</w:t>
            </w:r>
          </w:p>
          <w:p w14:paraId="29D68B96" w14:textId="77777777" w:rsidR="0032475F" w:rsidRDefault="0032475F" w:rsidP="003247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Identified regulatory risks within operations and spearheaded policy changes that enhanced compliance and efficiency</w:t>
            </w:r>
          </w:p>
          <w:p w14:paraId="26B5B822" w14:textId="77777777" w:rsidR="0032475F" w:rsidRDefault="0032475F" w:rsidP="0032475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Collaborated with Business Analysts and Development Teams for successful system upgrades and process reporting</w:t>
            </w:r>
          </w:p>
          <w:p w14:paraId="794ED029" w14:textId="77777777" w:rsidR="0032475F" w:rsidRDefault="0032475F" w:rsidP="0032475F">
            <w:pPr>
              <w:spacing w:before="100" w:beforeAutospacing="1" w:after="100" w:afterAutospacing="1" w:line="240" w:lineRule="auto"/>
              <w:ind w:left="720"/>
              <w:rPr>
                <w:color w:val="000000"/>
              </w:rPr>
            </w:pPr>
          </w:p>
          <w:p w14:paraId="140EC223" w14:textId="77777777" w:rsidR="0040626F" w:rsidRDefault="0040626F" w:rsidP="0040626F">
            <w:pPr>
              <w:pStyle w:val="Heading3"/>
              <w:rPr>
                <w:color w:val="000000"/>
              </w:rPr>
            </w:pPr>
            <w:r>
              <w:rPr>
                <w:rStyle w:val="Strong"/>
                <w:b w:val="0"/>
                <w:bCs w:val="0"/>
                <w:color w:val="000000"/>
              </w:rPr>
              <w:t>Technical Support Representative</w:t>
            </w:r>
          </w:p>
          <w:p w14:paraId="153A715D" w14:textId="77777777" w:rsidR="0040626F" w:rsidRDefault="0040626F" w:rsidP="0040626F">
            <w:pPr>
              <w:spacing w:before="100" w:beforeAutospacing="1" w:after="100" w:afterAutospacing="1"/>
              <w:rPr>
                <w:color w:val="000000"/>
              </w:rPr>
            </w:pPr>
            <w:proofErr w:type="spellStart"/>
            <w:r>
              <w:rPr>
                <w:rStyle w:val="Strong"/>
                <w:color w:val="000000"/>
              </w:rPr>
              <w:t>Echostar</w:t>
            </w:r>
            <w:proofErr w:type="spellEnd"/>
            <w:r>
              <w:rPr>
                <w:rStyle w:val="Strong"/>
                <w:color w:val="000000"/>
              </w:rPr>
              <w:t xml:space="preserve"> – Dish Network | Bluefield, WV | January 2005 – January 2010</w:t>
            </w:r>
          </w:p>
          <w:p w14:paraId="7E1BBC8C" w14:textId="77777777" w:rsidR="0040626F" w:rsidRDefault="0040626F" w:rsidP="004062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Provided technical support and troubleshooting assistance for satellite TV services</w:t>
            </w:r>
          </w:p>
          <w:p w14:paraId="091D36CE" w14:textId="77777777" w:rsidR="0040626F" w:rsidRDefault="0040626F" w:rsidP="004062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Resolved customer inquiries related to billing, service activation, and equipment setup</w:t>
            </w:r>
          </w:p>
          <w:p w14:paraId="40CC3E8C" w14:textId="77777777" w:rsidR="0040626F" w:rsidRDefault="0040626F" w:rsidP="004062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color w:val="000000"/>
              </w:rPr>
            </w:pPr>
            <w:r>
              <w:rPr>
                <w:color w:val="000000"/>
              </w:rPr>
              <w:t>Maintained high customer satisfaction ratings through efficient problem-solving and clear communication</w:t>
            </w:r>
          </w:p>
          <w:p w14:paraId="198AA6CA" w14:textId="77777777" w:rsidR="0032475F" w:rsidRDefault="0032475F" w:rsidP="0032475F">
            <w:pPr>
              <w:spacing w:before="100" w:beforeAutospacing="1" w:after="100" w:afterAutospacing="1" w:line="240" w:lineRule="auto"/>
              <w:ind w:left="720"/>
              <w:rPr>
                <w:color w:val="000000"/>
              </w:rPr>
            </w:pPr>
          </w:p>
          <w:p w14:paraId="42F88320" w14:textId="4A7D25F0" w:rsidR="002C2CDD" w:rsidRPr="00333CD3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B4522429DC1FEC40BDF6DF70FBD02935"/>
                </w:placeholder>
                <w:temporary/>
                <w:showingPlcHdr/>
                <w15:appearance w15:val="hidden"/>
              </w:sdtPr>
              <w:sdtContent>
                <w:r w:rsidR="002C2CDD" w:rsidRPr="00333CD3">
                  <w:t>Education</w:t>
                </w:r>
              </w:sdtContent>
            </w:sdt>
          </w:p>
          <w:p w14:paraId="14B88769" w14:textId="77777777" w:rsidR="004B1C1D" w:rsidRDefault="004B1C1D" w:rsidP="004B1C1D">
            <w:pPr>
              <w:ind w:left="44"/>
            </w:pPr>
            <w:r>
              <w:t>Bachelor of Science</w:t>
            </w:r>
          </w:p>
          <w:p w14:paraId="062F81AB" w14:textId="77777777" w:rsidR="004B1C1D" w:rsidRDefault="004B1C1D" w:rsidP="004B1C1D">
            <w:pPr>
              <w:spacing w:after="222"/>
              <w:ind w:left="44"/>
            </w:pPr>
            <w:r>
              <w:t xml:space="preserve">Grantham University, Lenexa, KS </w:t>
            </w:r>
            <w:r>
              <w:rPr>
                <w:rFonts w:ascii="Times New Roman" w:eastAsia="Times New Roman" w:hAnsi="Times New Roman" w:cs="Times New Roman"/>
              </w:rPr>
              <w:t>June 2008</w:t>
            </w:r>
          </w:p>
          <w:p w14:paraId="5AFD4C98" w14:textId="77777777" w:rsidR="004B1C1D" w:rsidRDefault="004B1C1D" w:rsidP="004B1C1D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rStyle w:val="Strong"/>
                <w:color w:val="000000"/>
              </w:rPr>
              <w:t>Associate of Science in Information Systems</w:t>
            </w:r>
            <w:r>
              <w:rPr>
                <w:color w:val="000000"/>
              </w:rPr>
              <w:br/>
              <w:t>American National University, Bluefield, VA | January 2000</w:t>
            </w:r>
          </w:p>
          <w:p w14:paraId="32497684" w14:textId="6A1A42EA" w:rsidR="00741125" w:rsidRPr="00333CD3" w:rsidRDefault="00741125" w:rsidP="004B1C1D">
            <w:pPr>
              <w:pStyle w:val="Heading3"/>
            </w:pPr>
          </w:p>
        </w:tc>
      </w:tr>
    </w:tbl>
    <w:p w14:paraId="10BA14C8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7F661" w14:textId="77777777" w:rsidR="00C64869" w:rsidRDefault="00C64869" w:rsidP="00713050">
      <w:pPr>
        <w:spacing w:line="240" w:lineRule="auto"/>
      </w:pPr>
      <w:r>
        <w:separator/>
      </w:r>
    </w:p>
  </w:endnote>
  <w:endnote w:type="continuationSeparator" w:id="0">
    <w:p w14:paraId="72411D87" w14:textId="77777777" w:rsidR="00C64869" w:rsidRDefault="00C6486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3F926" w14:textId="77777777" w:rsidR="004B1C1D" w:rsidRDefault="004B1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13CF7E7" w14:textId="77777777" w:rsidTr="004B1C1D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DB6C3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3ABEE4" wp14:editId="19BA1AB5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A102405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D3AFE8" w14:textId="0FA49015" w:rsidR="00C2098A" w:rsidRDefault="004B1C1D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382489" wp14:editId="7FDE6A5E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4E4CA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103204" w14:textId="5DAA0B5D" w:rsidR="00C2098A" w:rsidRDefault="00C2098A" w:rsidP="00684488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5BC261" w14:textId="75ABB3C9" w:rsidR="00C2098A" w:rsidRDefault="00C2098A" w:rsidP="00684488">
          <w:pPr>
            <w:pStyle w:val="Footer"/>
          </w:pPr>
        </w:p>
      </w:tc>
    </w:tr>
    <w:tr w:rsidR="004B1C1D" w14:paraId="7249B864" w14:textId="77777777" w:rsidTr="004B1C1D">
      <w:trPr>
        <w:gridAfter w:val="1"/>
        <w:wAfter w:w="2628" w:type="dxa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C39C8A6BDFC17842A1D19F01D8BEA96F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14:paraId="3AFF2BB7" w14:textId="04E1C43C" w:rsidR="004B1C1D" w:rsidRPr="00CA3DF1" w:rsidRDefault="004B1C1D" w:rsidP="00811117">
              <w:pPr>
                <w:pStyle w:val="Footer"/>
              </w:pPr>
              <w:r>
                <w:t>CicelyCarrington@me.com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E166571C95E1D4AA01A1DC633C09A1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6A3CDA4E" w14:textId="79120F4B" w:rsidR="004B1C1D" w:rsidRPr="00C2098A" w:rsidRDefault="004B1C1D" w:rsidP="00811117">
              <w:pPr>
                <w:pStyle w:val="Footer"/>
              </w:pPr>
              <w:r>
                <w:t>(304) 887-7235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8198E915A17BA54182F3FB7DBBA7C0D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14B15655" w14:textId="1DC9E15F" w:rsidR="004B1C1D" w:rsidRPr="00C2098A" w:rsidRDefault="003F7DF9" w:rsidP="00811117">
              <w:pPr>
                <w:pStyle w:val="Footer"/>
              </w:pPr>
              <w:r>
                <w:t>Objective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3D967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017E139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C7B68C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0FACF65" wp14:editId="60F33A18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CA49E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CVOekkLCAAA3zgAAA4A&#13;&#10;AAAAAAAAAAAAAAAALgIAAGRycy9lMm9Eb2MueG1sUEsBAi0AFAAGAAgAAAAhANsnw1zcAAAACAEA&#13;&#10;AA8AAAAAAAAAAAAAAAAAZQoAAGRycy9kb3ducmV2LnhtbFBLBQYAAAAABAAEAPMAAABu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B2FF71" w14:textId="189606C0" w:rsidR="00217980" w:rsidRDefault="004B1C1D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E8DA6DA" wp14:editId="2B46CE64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EE14F9C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/Fz9BA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FE38B7" w14:textId="4E4F30D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D293D5" w14:textId="28DE7ED3" w:rsidR="00217980" w:rsidRDefault="00217980" w:rsidP="00217980">
          <w:pPr>
            <w:pStyle w:val="Footer"/>
          </w:pPr>
        </w:p>
      </w:tc>
    </w:tr>
    <w:tr w:rsidR="00217980" w14:paraId="0A5D51E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CC17C90" w14:textId="74BD5C88" w:rsidR="00811117" w:rsidRPr="00CA3DF1" w:rsidRDefault="00000000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B663BEEBC1E78E46989521680F5C9B7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="004B1C1D">
                <w:t>CicelyCarrington@me.com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3CA24841D0A3494B94129004B9F146C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14:paraId="05D486D2" w14:textId="3F8D7FDF" w:rsidR="00811117" w:rsidRPr="00C2098A" w:rsidRDefault="004B1C1D" w:rsidP="00217980">
              <w:pPr>
                <w:pStyle w:val="Footer"/>
              </w:pPr>
              <w:r>
                <w:t>(304) 887-7235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011B6A442E6D8D49A29DA28FC61BE31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14:paraId="4544D173" w14:textId="1F27F646" w:rsidR="00811117" w:rsidRPr="00C2098A" w:rsidRDefault="00337649" w:rsidP="00217980">
              <w:pPr>
                <w:pStyle w:val="Footer"/>
              </w:pPr>
              <w:r w:rsidRPr="00333CD3">
                <w:t>Did you manage a team for your club, lead a project for your favorite charity, or edit your school newspaper? Go ahead and describe experiences that illustrate your leadership abilities.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EA2078FCC70F4C448A3A4D3231490061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7C23F43A" w14:textId="7FD65FD3" w:rsidR="00811117" w:rsidRPr="00C2098A" w:rsidRDefault="00337649" w:rsidP="00217980">
              <w:pPr>
                <w:pStyle w:val="Footer"/>
              </w:pPr>
              <w:r w:rsidRPr="00333CD3">
                <w:t>YN</w:t>
              </w:r>
            </w:p>
          </w:sdtContent>
        </w:sdt>
      </w:tc>
    </w:tr>
  </w:tbl>
  <w:p w14:paraId="391BD5E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DF520" w14:textId="77777777" w:rsidR="00C64869" w:rsidRDefault="00C64869" w:rsidP="00713050">
      <w:pPr>
        <w:spacing w:line="240" w:lineRule="auto"/>
      </w:pPr>
      <w:r>
        <w:separator/>
      </w:r>
    </w:p>
  </w:footnote>
  <w:footnote w:type="continuationSeparator" w:id="0">
    <w:p w14:paraId="6A418922" w14:textId="77777777" w:rsidR="00C64869" w:rsidRDefault="00C6486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42B53" w14:textId="77777777" w:rsidR="004B1C1D" w:rsidRDefault="004B1C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FA626E2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10A064B" w14:textId="2E433FAC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5503B51" wp14:editId="02006BF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0BB69DF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14D5615EEFABCC4DA2CF17B4E884664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507CF0">
                <w:t>CC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08612C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8A06A40" w14:textId="5785DA5A" w:rsidR="001A5CA9" w:rsidRPr="009B3C40" w:rsidRDefault="00000000" w:rsidP="001A5CA9">
                <w:pPr>
                  <w:pStyle w:val="Heading1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A23205E27E106D48B61ACDD95FA5F1F7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507CF0">
                      <w:t>Cicely Carrington</w:t>
                    </w:r>
                  </w:sdtContent>
                </w:sdt>
              </w:p>
              <w:p w14:paraId="2D18EE98" w14:textId="733A88FD" w:rsidR="001A5CA9" w:rsidRDefault="00000000" w:rsidP="001A5CA9">
                <w:pPr>
                  <w:pStyle w:val="Heading2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BF14F9553919A14684A42D78F566DF18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3030CB">
                      <w:t>Technical support III</w:t>
                    </w:r>
                  </w:sdtContent>
                </w:sdt>
                <w:r w:rsidR="00E12C60">
                  <w:t xml:space="preserve"> </w:t>
                </w:r>
              </w:p>
            </w:tc>
          </w:tr>
        </w:tbl>
        <w:p w14:paraId="228B937F" w14:textId="77777777" w:rsidR="001A5CA9" w:rsidRPr="00F207C0" w:rsidRDefault="001A5CA9" w:rsidP="001A5CA9"/>
      </w:tc>
    </w:tr>
  </w:tbl>
  <w:p w14:paraId="042E8B57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C56EC" w14:textId="77777777" w:rsidR="004B1C1D" w:rsidRDefault="004B1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441"/>
    <w:multiLevelType w:val="hybridMultilevel"/>
    <w:tmpl w:val="CFA0A9F0"/>
    <w:lvl w:ilvl="0" w:tplc="03CE44EA">
      <w:start w:val="1"/>
      <w:numFmt w:val="bullet"/>
      <w:lvlText w:val="•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3E9FCE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99E29E4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0D2AD72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DA0A4D0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DC6791E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C922048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D68EEDA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EC2BCCC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84B3E"/>
    <w:multiLevelType w:val="hybridMultilevel"/>
    <w:tmpl w:val="A420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320"/>
    <w:multiLevelType w:val="multilevel"/>
    <w:tmpl w:val="0EA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852CE"/>
    <w:multiLevelType w:val="multilevel"/>
    <w:tmpl w:val="FE8C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D3AD1"/>
    <w:multiLevelType w:val="multilevel"/>
    <w:tmpl w:val="438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36CD9"/>
    <w:multiLevelType w:val="multilevel"/>
    <w:tmpl w:val="4016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219455">
    <w:abstractNumId w:val="5"/>
  </w:num>
  <w:num w:numId="2" w16cid:durableId="841047649">
    <w:abstractNumId w:val="0"/>
  </w:num>
  <w:num w:numId="3" w16cid:durableId="1009983002">
    <w:abstractNumId w:val="1"/>
  </w:num>
  <w:num w:numId="4" w16cid:durableId="678234896">
    <w:abstractNumId w:val="4"/>
  </w:num>
  <w:num w:numId="5" w16cid:durableId="2046560289">
    <w:abstractNumId w:val="2"/>
  </w:num>
  <w:num w:numId="6" w16cid:durableId="558370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F0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030CB"/>
    <w:rsid w:val="00313E86"/>
    <w:rsid w:val="0032475F"/>
    <w:rsid w:val="00333CD3"/>
    <w:rsid w:val="00337649"/>
    <w:rsid w:val="00340365"/>
    <w:rsid w:val="00342B64"/>
    <w:rsid w:val="00364079"/>
    <w:rsid w:val="00364313"/>
    <w:rsid w:val="003C5528"/>
    <w:rsid w:val="003F7DF9"/>
    <w:rsid w:val="0040626F"/>
    <w:rsid w:val="004077FB"/>
    <w:rsid w:val="00424DD9"/>
    <w:rsid w:val="0046104A"/>
    <w:rsid w:val="004717C5"/>
    <w:rsid w:val="004B1C1D"/>
    <w:rsid w:val="00507CF0"/>
    <w:rsid w:val="00523479"/>
    <w:rsid w:val="00543DB7"/>
    <w:rsid w:val="005729B0"/>
    <w:rsid w:val="00641630"/>
    <w:rsid w:val="0066712F"/>
    <w:rsid w:val="00684488"/>
    <w:rsid w:val="006A3CE7"/>
    <w:rsid w:val="006C4C50"/>
    <w:rsid w:val="006D76B1"/>
    <w:rsid w:val="006E253D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54D3E"/>
    <w:rsid w:val="00AA6A40"/>
    <w:rsid w:val="00AC307C"/>
    <w:rsid w:val="00B5664D"/>
    <w:rsid w:val="00BA5B40"/>
    <w:rsid w:val="00BC7265"/>
    <w:rsid w:val="00BD0206"/>
    <w:rsid w:val="00C2098A"/>
    <w:rsid w:val="00C5444A"/>
    <w:rsid w:val="00C612DA"/>
    <w:rsid w:val="00C64869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D7D22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8FA74"/>
  <w15:chartTrackingRefBased/>
  <w15:docId w15:val="{5C1EBC7F-C22C-D941-8DFB-B934C768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table" w:customStyle="1" w:styleId="TableGrid0">
    <w:name w:val="TableGrid"/>
    <w:rsid w:val="00364313"/>
    <w:pPr>
      <w:spacing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BC72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72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icelycarrington/Library/Containers/com.microsoft.Word/Data/Library/Application%20Support/Microsoft/Office/16.0/DTS/en-US%7bBE9A8497-2309-D94E-805D-F16E82A37E2E%7d/%7bC0619BBA-3C9F-A846-B428-E95043B251A0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EA39DDCE01EE4EB313864AC0FA0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D1840-8452-9B44-A143-6A7FA4101AEE}"/>
      </w:docPartPr>
      <w:docPartBody>
        <w:p w:rsidR="006E1DF5" w:rsidRDefault="00000000">
          <w:pPr>
            <w:pStyle w:val="95EA39DDCE01EE4EB313864AC0FA06E6"/>
          </w:pPr>
          <w:r w:rsidRPr="00333CD3">
            <w:t>YN</w:t>
          </w:r>
        </w:p>
      </w:docPartBody>
    </w:docPart>
    <w:docPart>
      <w:docPartPr>
        <w:name w:val="695C5663BE224947B931F011F6441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8B7A3-652E-B749-B90C-814BD407D08F}"/>
      </w:docPartPr>
      <w:docPartBody>
        <w:p w:rsidR="006E1DF5" w:rsidRDefault="00000000">
          <w:pPr>
            <w:pStyle w:val="695C5663BE224947B931F011F64411DE"/>
          </w:pPr>
          <w:r>
            <w:t>Objective</w:t>
          </w:r>
        </w:p>
      </w:docPartBody>
    </w:docPart>
    <w:docPart>
      <w:docPartPr>
        <w:name w:val="1D3C76FB93A59242AAB8CF361688B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90D88-4086-5C4A-A550-FFCE9A95A39E}"/>
      </w:docPartPr>
      <w:docPartBody>
        <w:p w:rsidR="006E1DF5" w:rsidRDefault="00000000">
          <w:pPr>
            <w:pStyle w:val="1D3C76FB93A59242AAB8CF361688BF2F"/>
          </w:pPr>
          <w:r w:rsidRPr="00333CD3">
            <w:t>Skills</w:t>
          </w:r>
        </w:p>
      </w:docPartBody>
    </w:docPart>
    <w:docPart>
      <w:docPartPr>
        <w:name w:val="09E1AD5AD02CD6469ECC8E5A7B0AB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11FB1-ED3C-4843-BDA5-8B9B503FC8E9}"/>
      </w:docPartPr>
      <w:docPartBody>
        <w:p w:rsidR="006E1DF5" w:rsidRDefault="00000000">
          <w:pPr>
            <w:pStyle w:val="09E1AD5AD02CD6469ECC8E5A7B0AB0EC"/>
          </w:pPr>
          <w:r>
            <w:t>Your Name</w:t>
          </w:r>
        </w:p>
      </w:docPartBody>
    </w:docPart>
    <w:docPart>
      <w:docPartPr>
        <w:name w:val="043B8016783AAA49A25D466CBCB97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A353C-933F-7F47-B234-2ED2415C55EE}"/>
      </w:docPartPr>
      <w:docPartBody>
        <w:p w:rsidR="006E1DF5" w:rsidRDefault="00000000">
          <w:pPr>
            <w:pStyle w:val="043B8016783AAA49A25D466CBCB9741E"/>
          </w:pPr>
          <w:r>
            <w:t>Profession or Industry</w:t>
          </w:r>
        </w:p>
      </w:docPartBody>
    </w:docPart>
    <w:docPart>
      <w:docPartPr>
        <w:name w:val="2DD757CC717CE640ACBBF39ED080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1FCBC-0C4D-5545-A82F-038E22867696}"/>
      </w:docPartPr>
      <w:docPartBody>
        <w:p w:rsidR="006E1DF5" w:rsidRDefault="00000000">
          <w:pPr>
            <w:pStyle w:val="2DD757CC717CE640ACBBF39ED080691C"/>
          </w:pPr>
          <w:r w:rsidRPr="00333CD3">
            <w:t>Experience</w:t>
          </w:r>
        </w:p>
      </w:docPartBody>
    </w:docPart>
    <w:docPart>
      <w:docPartPr>
        <w:name w:val="B4522429DC1FEC40BDF6DF70FBD02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7964-CAFA-224B-92E4-32FB6523FEAE}"/>
      </w:docPartPr>
      <w:docPartBody>
        <w:p w:rsidR="006E1DF5" w:rsidRDefault="00000000">
          <w:pPr>
            <w:pStyle w:val="B4522429DC1FEC40BDF6DF70FBD02935"/>
          </w:pPr>
          <w:r w:rsidRPr="00333CD3">
            <w:t>Education</w:t>
          </w:r>
        </w:p>
      </w:docPartBody>
    </w:docPart>
    <w:docPart>
      <w:docPartPr>
        <w:name w:val="B663BEEBC1E78E46989521680F5C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A9442-1F4C-4746-95EB-A7273C2F24CD}"/>
      </w:docPartPr>
      <w:docPartBody>
        <w:p w:rsidR="006E1DF5" w:rsidRDefault="00000000">
          <w:pPr>
            <w:pStyle w:val="B663BEEBC1E78E46989521680F5C9B74"/>
          </w:pPr>
          <w:r w:rsidRPr="00333CD3">
            <w:t>Date Earned</w:t>
          </w:r>
        </w:p>
      </w:docPartBody>
    </w:docPart>
    <w:docPart>
      <w:docPartPr>
        <w:name w:val="3CA24841D0A3494B94129004B9F1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1687-1743-8D4B-9F48-8BF57ADD8622}"/>
      </w:docPartPr>
      <w:docPartBody>
        <w:p w:rsidR="006E1DF5" w:rsidRDefault="00000000">
          <w:pPr>
            <w:pStyle w:val="3CA24841D0A3494B94129004B9F146C8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011B6A442E6D8D49A29DA28FC61BE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E62E9-2F20-AE4F-9033-C2101A1CBE76}"/>
      </w:docPartPr>
      <w:docPartBody>
        <w:p w:rsidR="006E1DF5" w:rsidRDefault="00000000">
          <w:pPr>
            <w:pStyle w:val="011B6A442E6D8D49A29DA28FC61BE31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EA2078FCC70F4C448A3A4D3231490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7DF5F-0728-F440-AA2C-A5DF6BF10097}"/>
      </w:docPartPr>
      <w:docPartBody>
        <w:p w:rsidR="006E1DF5" w:rsidRDefault="00197E4B" w:rsidP="00197E4B">
          <w:pPr>
            <w:pStyle w:val="EA2078FCC70F4C448A3A4D3231490061"/>
          </w:pPr>
          <w:r w:rsidRPr="00333CD3">
            <w:t>YN</w:t>
          </w:r>
        </w:p>
      </w:docPartBody>
    </w:docPart>
    <w:docPart>
      <w:docPartPr>
        <w:name w:val="14D5615EEFABCC4DA2CF17B4E8846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8C282-96A2-F142-AE5C-B01678259615}"/>
      </w:docPartPr>
      <w:docPartBody>
        <w:p w:rsidR="006E1DF5" w:rsidRDefault="00197E4B" w:rsidP="00197E4B">
          <w:pPr>
            <w:pStyle w:val="14D5615EEFABCC4DA2CF17B4E8846647"/>
          </w:pPr>
          <w:r w:rsidRPr="00333CD3">
            <w:t>Experience</w:t>
          </w:r>
        </w:p>
      </w:docPartBody>
    </w:docPart>
    <w:docPart>
      <w:docPartPr>
        <w:name w:val="A23205E27E106D48B61ACDD95FA5F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8A451-A935-324F-A4E4-A43F953A3589}"/>
      </w:docPartPr>
      <w:docPartBody>
        <w:p w:rsidR="006E1DF5" w:rsidRDefault="00197E4B" w:rsidP="00197E4B">
          <w:pPr>
            <w:pStyle w:val="A23205E27E106D48B61ACDD95FA5F1F7"/>
          </w:pPr>
          <w:r w:rsidRPr="00333CD3">
            <w:t>Think about the size of the team you led, the number of projects you balanced, or the number of articles you wrote.</w:t>
          </w:r>
        </w:p>
      </w:docPartBody>
    </w:docPart>
    <w:docPart>
      <w:docPartPr>
        <w:name w:val="BF14F9553919A14684A42D78F566D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05D12-F722-1E45-9178-AB7A300C262A}"/>
      </w:docPartPr>
      <w:docPartBody>
        <w:p w:rsidR="006E1DF5" w:rsidRDefault="00197E4B" w:rsidP="00197E4B">
          <w:pPr>
            <w:pStyle w:val="BF14F9553919A14684A42D78F566DF18"/>
          </w:pPr>
          <w:r w:rsidRPr="00333CD3">
            <w:t>Date Earned</w:t>
          </w:r>
        </w:p>
      </w:docPartBody>
    </w:docPart>
    <w:docPart>
      <w:docPartPr>
        <w:name w:val="C39C8A6BDFC17842A1D19F01D8BEA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A2372-F211-6647-9067-0BABF70CCAFA}"/>
      </w:docPartPr>
      <w:docPartBody>
        <w:p w:rsidR="006E1DF5" w:rsidRDefault="00197E4B" w:rsidP="00197E4B">
          <w:pPr>
            <w:pStyle w:val="C39C8A6BDFC17842A1D19F01D8BEA96F"/>
          </w:pPr>
          <w:r w:rsidRPr="00333CD3">
            <w:t>School</w:t>
          </w:r>
        </w:p>
      </w:docPartBody>
    </w:docPart>
    <w:docPart>
      <w:docPartPr>
        <w:name w:val="2E166571C95E1D4AA01A1DC633C09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AD27-4EC1-6747-8620-EAA71020ACC4}"/>
      </w:docPartPr>
      <w:docPartBody>
        <w:p w:rsidR="006E1DF5" w:rsidRDefault="00197E4B" w:rsidP="00197E4B">
          <w:pPr>
            <w:pStyle w:val="2E166571C95E1D4AA01A1DC633C09A12"/>
          </w:pPr>
          <w:r w:rsidRPr="00333CD3">
            <w:t>Volunteer Experience or Leadership</w:t>
          </w:r>
        </w:p>
      </w:docPartBody>
    </w:docPart>
    <w:docPart>
      <w:docPartPr>
        <w:name w:val="8198E915A17BA54182F3FB7DBBA7C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9BFF9-5392-514D-9E0C-E769C5D36C52}"/>
      </w:docPartPr>
      <w:docPartBody>
        <w:p w:rsidR="006E1DF5" w:rsidRDefault="00197E4B" w:rsidP="00197E4B">
          <w:pPr>
            <w:pStyle w:val="8198E915A17BA54182F3FB7DBBA7C0D7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4B"/>
    <w:rsid w:val="00197E4B"/>
    <w:rsid w:val="006E1DF5"/>
    <w:rsid w:val="006E253D"/>
    <w:rsid w:val="00AF23F0"/>
    <w:rsid w:val="00ED7D22"/>
    <w:rsid w:val="00F9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EA39DDCE01EE4EB313864AC0FA06E6">
    <w:name w:val="95EA39DDCE01EE4EB313864AC0FA06E6"/>
  </w:style>
  <w:style w:type="paragraph" w:customStyle="1" w:styleId="695C5663BE224947B931F011F64411DE">
    <w:name w:val="695C5663BE224947B931F011F64411DE"/>
  </w:style>
  <w:style w:type="paragraph" w:customStyle="1" w:styleId="1D3C76FB93A59242AAB8CF361688BF2F">
    <w:name w:val="1D3C76FB93A59242AAB8CF361688BF2F"/>
  </w:style>
  <w:style w:type="paragraph" w:customStyle="1" w:styleId="09E1AD5AD02CD6469ECC8E5A7B0AB0EC">
    <w:name w:val="09E1AD5AD02CD6469ECC8E5A7B0AB0EC"/>
  </w:style>
  <w:style w:type="paragraph" w:customStyle="1" w:styleId="043B8016783AAA49A25D466CBCB9741E">
    <w:name w:val="043B8016783AAA49A25D466CBCB9741E"/>
  </w:style>
  <w:style w:type="paragraph" w:customStyle="1" w:styleId="2DD757CC717CE640ACBBF39ED080691C">
    <w:name w:val="2DD757CC717CE640ACBBF39ED080691C"/>
  </w:style>
  <w:style w:type="paragraph" w:customStyle="1" w:styleId="B4522429DC1FEC40BDF6DF70FBD02935">
    <w:name w:val="B4522429DC1FEC40BDF6DF70FBD02935"/>
  </w:style>
  <w:style w:type="paragraph" w:customStyle="1" w:styleId="B663BEEBC1E78E46989521680F5C9B74">
    <w:name w:val="B663BEEBC1E78E46989521680F5C9B74"/>
  </w:style>
  <w:style w:type="paragraph" w:customStyle="1" w:styleId="3CA24841D0A3494B94129004B9F146C8">
    <w:name w:val="3CA24841D0A3494B94129004B9F146C8"/>
  </w:style>
  <w:style w:type="paragraph" w:customStyle="1" w:styleId="011B6A442E6D8D49A29DA28FC61BE31F">
    <w:name w:val="011B6A442E6D8D49A29DA28FC61BE31F"/>
  </w:style>
  <w:style w:type="paragraph" w:customStyle="1" w:styleId="EA2078FCC70F4C448A3A4D3231490061">
    <w:name w:val="EA2078FCC70F4C448A3A4D3231490061"/>
    <w:rsid w:val="00197E4B"/>
  </w:style>
  <w:style w:type="paragraph" w:customStyle="1" w:styleId="14D5615EEFABCC4DA2CF17B4E8846647">
    <w:name w:val="14D5615EEFABCC4DA2CF17B4E8846647"/>
    <w:rsid w:val="00197E4B"/>
  </w:style>
  <w:style w:type="paragraph" w:customStyle="1" w:styleId="A23205E27E106D48B61ACDD95FA5F1F7">
    <w:name w:val="A23205E27E106D48B61ACDD95FA5F1F7"/>
    <w:rsid w:val="00197E4B"/>
  </w:style>
  <w:style w:type="paragraph" w:customStyle="1" w:styleId="BF14F9553919A14684A42D78F566DF18">
    <w:name w:val="BF14F9553919A14684A42D78F566DF18"/>
    <w:rsid w:val="00197E4B"/>
  </w:style>
  <w:style w:type="paragraph" w:customStyle="1" w:styleId="C39C8A6BDFC17842A1D19F01D8BEA96F">
    <w:name w:val="C39C8A6BDFC17842A1D19F01D8BEA96F"/>
    <w:rsid w:val="00197E4B"/>
  </w:style>
  <w:style w:type="paragraph" w:customStyle="1" w:styleId="2E166571C95E1D4AA01A1DC633C09A12">
    <w:name w:val="2E166571C95E1D4AA01A1DC633C09A12"/>
    <w:rsid w:val="00197E4B"/>
  </w:style>
  <w:style w:type="paragraph" w:customStyle="1" w:styleId="8198E915A17BA54182F3FB7DBBA7C0D7">
    <w:name w:val="8198E915A17BA54182F3FB7DBBA7C0D7"/>
    <w:rsid w:val="00197E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(304) 887-7235</CompanyAddress>
  <CompanyPhone/>
  <CompanyFax/>
  <CompanyEmail>CicelyCarrington@me.com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{C0619BBA-3C9F-A846-B428-E95043B251A0}tf16392737.dotx</Template>
  <TotalTime>1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Technical support III</dc:subject>
  <dc:creator>Cicely Carrington</dc:creator>
  <cp:keywords/>
  <dc:description/>
  <cp:lastModifiedBy>Cic Carrington</cp:lastModifiedBy>
  <cp:revision>2</cp:revision>
  <dcterms:created xsi:type="dcterms:W3CDTF">2025-05-23T22:10:00Z</dcterms:created>
  <dcterms:modified xsi:type="dcterms:W3CDTF">2025-05-23T22:10:00Z</dcterms:modified>
</cp:coreProperties>
</file>